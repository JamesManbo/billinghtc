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44" w:type="dxa"/>
        </w:tblCellMar>
        <w:tblLook w:val="0620" w:firstRow="1" w:lastRow="0" w:firstColumn="0" w:lastColumn="0" w:noHBand="1" w:noVBand="1"/>
        <w:tblDescription w:val="Contact information table"/>
      </w:tblPr>
      <w:tblGrid>
        <w:gridCol w:w="8755"/>
      </w:tblGrid>
      <w:tr w:rsidR="000A2D5A" w14:paraId="1CB23190" w14:textId="77777777" w:rsidTr="000A2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3"/>
          <w:tblHeader/>
        </w:trPr>
        <w:tc>
          <w:tcPr>
            <w:tcW w:w="8949" w:type="dxa"/>
          </w:tcPr>
          <w:p w14:paraId="3410A4B5" w14:textId="04EDD91A" w:rsidR="000A2D5A" w:rsidRDefault="000A2D5A" w:rsidP="005E3096">
            <w:pPr>
              <w:pStyle w:val="CompanyInfo"/>
            </w:pPr>
            <w:r>
              <w:t>Đơn vị: Công ty cổ phần Đầu Tư &amp; Công Nghệ GHD</w:t>
            </w:r>
          </w:p>
          <w:p w14:paraId="7D8B91A3" w14:textId="5ECE2316" w:rsidR="000A2D5A" w:rsidRDefault="000A2D5A" w:rsidP="005E3096">
            <w:pPr>
              <w:pStyle w:val="CompanyInfo"/>
              <w:rPr>
                <w:bCs w:val="0"/>
              </w:rPr>
            </w:pPr>
            <w:r>
              <w:t>Địa chỉ: Tầng 6, Tòa Nhà HL Tower, Ngõ 82, Phố Duy Tân, Q. Cầu Giấy, TP. Hà Nội</w:t>
            </w:r>
          </w:p>
          <w:p w14:paraId="2524E00E" w14:textId="06C56E8E" w:rsidR="000A2D5A" w:rsidRDefault="000A2D5A" w:rsidP="005E3096">
            <w:pPr>
              <w:pStyle w:val="CompanyInfo"/>
              <w:rPr>
                <w:bCs w:val="0"/>
              </w:rPr>
            </w:pPr>
            <w:r>
              <w:t>Mã Số Thuế: 0104771487</w:t>
            </w:r>
          </w:p>
          <w:p w14:paraId="5F2EFA0D" w14:textId="77777777" w:rsidR="003365A7" w:rsidRPr="000A2D5A" w:rsidRDefault="003365A7" w:rsidP="005E3096">
            <w:pPr>
              <w:pStyle w:val="CompanyInfo"/>
              <w:rPr>
                <w:bCs w:val="0"/>
                <w:vertAlign w:val="subscript"/>
              </w:rPr>
            </w:pPr>
          </w:p>
          <w:p w14:paraId="4A4FA57E" w14:textId="77777777" w:rsidR="000A2D5A" w:rsidRDefault="000A2D5A" w:rsidP="0088324E">
            <w:pPr>
              <w:pStyle w:val="CompanyInfo"/>
              <w:rPr>
                <w:bCs w:val="0"/>
              </w:rPr>
            </w:pPr>
          </w:p>
          <w:p w14:paraId="56E6AA98" w14:textId="4DA83D97" w:rsidR="003365A7" w:rsidRDefault="003365A7" w:rsidP="0088324E">
            <w:pPr>
              <w:pStyle w:val="CompanyInfo"/>
            </w:pPr>
          </w:p>
        </w:tc>
      </w:tr>
    </w:tbl>
    <w:p w14:paraId="7B2434A1" w14:textId="5C85C847" w:rsidR="005E3096" w:rsidRPr="003365A7" w:rsidRDefault="000A2D5A" w:rsidP="003365A7">
      <w:pPr>
        <w:pStyle w:val="CompanyInfo"/>
        <w:ind w:firstLine="720"/>
        <w:jc w:val="center"/>
        <w:rPr>
          <w:sz w:val="48"/>
          <w:szCs w:val="48"/>
        </w:rPr>
      </w:pPr>
      <w:r w:rsidRPr="003365A7">
        <w:rPr>
          <w:sz w:val="48"/>
          <w:szCs w:val="48"/>
        </w:rPr>
        <w:t>B</w:t>
      </w:r>
      <w:r w:rsidRPr="003365A7">
        <w:rPr>
          <w:rFonts w:ascii="Calibri" w:hAnsi="Calibri" w:cs="Calibri"/>
          <w:sz w:val="48"/>
          <w:szCs w:val="48"/>
        </w:rPr>
        <w:t>ả</w:t>
      </w:r>
      <w:r w:rsidRPr="003365A7">
        <w:rPr>
          <w:sz w:val="48"/>
          <w:szCs w:val="48"/>
        </w:rPr>
        <w:t xml:space="preserve">ng thanh </w:t>
      </w:r>
      <w:r w:rsidRPr="003365A7">
        <w:rPr>
          <w:sz w:val="44"/>
          <w:szCs w:val="44"/>
        </w:rPr>
        <w:t>toán</w:t>
      </w:r>
      <w:r w:rsidRPr="003365A7">
        <w:rPr>
          <w:sz w:val="48"/>
          <w:szCs w:val="48"/>
        </w:rPr>
        <w:t xml:space="preserve"> ti</w:t>
      </w:r>
      <w:r w:rsidRPr="003365A7">
        <w:rPr>
          <w:rFonts w:ascii="Calibri" w:hAnsi="Calibri" w:cs="Calibri"/>
          <w:sz w:val="48"/>
          <w:szCs w:val="48"/>
        </w:rPr>
        <w:t>ề</w:t>
      </w:r>
      <w:r w:rsidRPr="003365A7">
        <w:rPr>
          <w:sz w:val="48"/>
          <w:szCs w:val="48"/>
        </w:rPr>
        <w:t>n l</w:t>
      </w:r>
      <w:r w:rsidRPr="003365A7">
        <w:rPr>
          <w:rFonts w:ascii="Calibri" w:hAnsi="Calibri" w:cs="Calibri"/>
          <w:sz w:val="48"/>
          <w:szCs w:val="48"/>
        </w:rPr>
        <w:t>ươ</w:t>
      </w:r>
      <w:r w:rsidRPr="003365A7">
        <w:rPr>
          <w:sz w:val="48"/>
          <w:szCs w:val="48"/>
        </w:rPr>
        <w:t>ng</w:t>
      </w:r>
    </w:p>
    <w:p w14:paraId="136126FC" w14:textId="1FE9636A" w:rsidR="000A2D5A" w:rsidRDefault="000A2D5A" w:rsidP="003365A7">
      <w:pPr>
        <w:ind w:firstLine="720"/>
        <w:jc w:val="center"/>
      </w:pPr>
      <w:r>
        <w:t xml:space="preserve">Tháng </w:t>
      </w:r>
      <w:r w:rsidR="00DA6008">
        <w:t>0</w:t>
      </w:r>
      <w:r>
        <w:t xml:space="preserve">8 </w:t>
      </w:r>
      <w:r w:rsidR="00A77D83">
        <w:t>N</w:t>
      </w:r>
      <w:r>
        <w:t>ăm 2019</w:t>
      </w:r>
    </w:p>
    <w:p w14:paraId="2F4AADEE" w14:textId="283BB4F8" w:rsidR="000A2D5A" w:rsidRDefault="000A2D5A" w:rsidP="000A2D5A">
      <w:pPr>
        <w:jc w:val="center"/>
      </w:pPr>
    </w:p>
    <w:p w14:paraId="159A4552" w14:textId="5A62093E" w:rsidR="003365A7" w:rsidRDefault="003365A7" w:rsidP="000A2D5A">
      <w:pPr>
        <w:jc w:val="center"/>
      </w:pPr>
    </w:p>
    <w:p w14:paraId="7E098109" w14:textId="77777777" w:rsidR="003365A7" w:rsidRDefault="003365A7" w:rsidP="000A2D5A">
      <w:pPr>
        <w:jc w:val="center"/>
      </w:pPr>
    </w:p>
    <w:p w14:paraId="03B9DB06" w14:textId="77777777" w:rsidR="000A2D5A" w:rsidRPr="000A2D5A" w:rsidRDefault="000A2D5A" w:rsidP="000A2D5A">
      <w:pPr>
        <w:jc w:val="center"/>
      </w:pP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Fax information field"/>
      </w:tblPr>
      <w:tblGrid>
        <w:gridCol w:w="5670"/>
        <w:gridCol w:w="3085"/>
      </w:tblGrid>
      <w:tr w:rsidR="000A2D5A" w14:paraId="7D64EF74" w14:textId="77777777" w:rsidTr="00D17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tblHeader/>
        </w:trPr>
        <w:tc>
          <w:tcPr>
            <w:tcW w:w="5670" w:type="dxa"/>
            <w:vAlign w:val="center"/>
          </w:tcPr>
          <w:p w14:paraId="37040418" w14:textId="57BEBFD6" w:rsidR="000A2D5A" w:rsidRPr="000A2D5A" w:rsidRDefault="000A2D5A" w:rsidP="000A2D5A">
            <w:pPr>
              <w:rPr>
                <w:b/>
                <w:bCs w:val="0"/>
              </w:rPr>
            </w:pPr>
            <w:r w:rsidRPr="000A2D5A">
              <w:rPr>
                <w:b/>
                <w:bCs w:val="0"/>
              </w:rPr>
              <w:t xml:space="preserve">Họ và Tên: </w:t>
            </w:r>
          </w:p>
        </w:tc>
        <w:tc>
          <w:tcPr>
            <w:tcW w:w="3085" w:type="dxa"/>
            <w:vAlign w:val="center"/>
          </w:tcPr>
          <w:p w14:paraId="301DCD15" w14:textId="51AD549E" w:rsidR="000A2D5A" w:rsidRDefault="000A2D5A" w:rsidP="003365A7">
            <w:r>
              <w:t>Nguyễn Đăng Sơn</w:t>
            </w:r>
          </w:p>
        </w:tc>
      </w:tr>
      <w:tr w:rsidR="000A2D5A" w14:paraId="302166CA" w14:textId="77777777" w:rsidTr="00D17F99">
        <w:trPr>
          <w:trHeight w:val="375"/>
        </w:trPr>
        <w:tc>
          <w:tcPr>
            <w:tcW w:w="5670" w:type="dxa"/>
            <w:vAlign w:val="center"/>
          </w:tcPr>
          <w:p w14:paraId="24431FFB" w14:textId="29522AFF" w:rsidR="000A2D5A" w:rsidRPr="000A2D5A" w:rsidRDefault="000A2D5A" w:rsidP="000A2D5A">
            <w:pPr>
              <w:rPr>
                <w:b/>
              </w:rPr>
            </w:pPr>
            <w:r>
              <w:rPr>
                <w:b/>
              </w:rPr>
              <w:t>Chức vụ:</w:t>
            </w:r>
          </w:p>
        </w:tc>
        <w:tc>
          <w:tcPr>
            <w:tcW w:w="3085" w:type="dxa"/>
            <w:vAlign w:val="center"/>
          </w:tcPr>
          <w:p w14:paraId="3E2EABA3" w14:textId="475C3E84" w:rsidR="000A2D5A" w:rsidRDefault="000A2D5A" w:rsidP="003365A7">
            <w:r>
              <w:t>Nhân viên</w:t>
            </w:r>
          </w:p>
        </w:tc>
      </w:tr>
      <w:tr w:rsidR="000A2D5A" w14:paraId="16CC7904" w14:textId="77777777" w:rsidTr="00D17F99">
        <w:trPr>
          <w:trHeight w:val="358"/>
        </w:trPr>
        <w:tc>
          <w:tcPr>
            <w:tcW w:w="5670" w:type="dxa"/>
            <w:vAlign w:val="center"/>
          </w:tcPr>
          <w:p w14:paraId="0C7110C1" w14:textId="49617C0D" w:rsidR="000A2D5A" w:rsidRPr="000A2D5A" w:rsidRDefault="000A2D5A" w:rsidP="000A2D5A">
            <w:pPr>
              <w:rPr>
                <w:b/>
              </w:rPr>
            </w:pPr>
            <w:r>
              <w:rPr>
                <w:b/>
              </w:rPr>
              <w:t>Ngày công thực tế:</w:t>
            </w:r>
          </w:p>
        </w:tc>
        <w:tc>
          <w:tcPr>
            <w:tcW w:w="3085" w:type="dxa"/>
            <w:vAlign w:val="center"/>
          </w:tcPr>
          <w:p w14:paraId="689C6685" w14:textId="6A86955F" w:rsidR="000A2D5A" w:rsidRDefault="001577A4" w:rsidP="003365A7">
            <w:r>
              <w:t>22</w:t>
            </w:r>
          </w:p>
        </w:tc>
      </w:tr>
      <w:tr w:rsidR="000A2D5A" w14:paraId="472ABCDA" w14:textId="77777777" w:rsidTr="00D17F99">
        <w:trPr>
          <w:trHeight w:val="358"/>
        </w:trPr>
        <w:tc>
          <w:tcPr>
            <w:tcW w:w="5670" w:type="dxa"/>
            <w:vAlign w:val="center"/>
          </w:tcPr>
          <w:p w14:paraId="3D4B5E54" w14:textId="131BFA66" w:rsidR="000A2D5A" w:rsidRPr="000A2D5A" w:rsidRDefault="000A2D5A" w:rsidP="000A2D5A">
            <w:pPr>
              <w:rPr>
                <w:b/>
              </w:rPr>
            </w:pPr>
            <w:r>
              <w:rPr>
                <w:b/>
              </w:rPr>
              <w:t>Lương</w:t>
            </w:r>
            <w:r w:rsidR="003365A7">
              <w:rPr>
                <w:b/>
              </w:rPr>
              <w:t xml:space="preserve"> theo ngày công</w:t>
            </w:r>
            <w:r>
              <w:rPr>
                <w:b/>
              </w:rPr>
              <w:t>:</w:t>
            </w:r>
          </w:p>
        </w:tc>
        <w:tc>
          <w:tcPr>
            <w:tcW w:w="3085" w:type="dxa"/>
            <w:vAlign w:val="center"/>
          </w:tcPr>
          <w:p w14:paraId="0F6E881F" w14:textId="3D67F2AC" w:rsidR="000A2D5A" w:rsidRPr="000A2D5A" w:rsidRDefault="000A2D5A" w:rsidP="00D17F99">
            <w:pPr>
              <w:jc w:val="right"/>
            </w:pPr>
            <w:r>
              <w:t>2</w:t>
            </w:r>
            <w:r w:rsidR="00A77D83">
              <w:t>0</w:t>
            </w:r>
            <w:r w:rsidR="00D17F99">
              <w:t>,</w:t>
            </w:r>
            <w:r>
              <w:t>000</w:t>
            </w:r>
            <w:r w:rsidR="00D17F99">
              <w:t>,</w:t>
            </w:r>
            <w:r>
              <w:t>000</w:t>
            </w:r>
          </w:p>
        </w:tc>
      </w:tr>
      <w:tr w:rsidR="003365A7" w14:paraId="5D9DF6A4" w14:textId="77777777" w:rsidTr="00D17F99">
        <w:trPr>
          <w:trHeight w:val="358"/>
        </w:trPr>
        <w:tc>
          <w:tcPr>
            <w:tcW w:w="5670" w:type="dxa"/>
            <w:vAlign w:val="center"/>
          </w:tcPr>
          <w:p w14:paraId="47290881" w14:textId="07AA8760" w:rsidR="003365A7" w:rsidRDefault="003365A7" w:rsidP="003365A7">
            <w:pPr>
              <w:rPr>
                <w:b/>
              </w:rPr>
            </w:pPr>
            <w:r>
              <w:rPr>
                <w:b/>
              </w:rPr>
              <w:t>Lương cơ bản đóng bảo hiểm:</w:t>
            </w:r>
          </w:p>
        </w:tc>
        <w:tc>
          <w:tcPr>
            <w:tcW w:w="3085" w:type="dxa"/>
            <w:vAlign w:val="center"/>
          </w:tcPr>
          <w:p w14:paraId="0C380ED7" w14:textId="3326067C" w:rsidR="003365A7" w:rsidRDefault="003365A7" w:rsidP="003365A7">
            <w:pPr>
              <w:jc w:val="right"/>
            </w:pPr>
            <w:r>
              <w:t>2</w:t>
            </w:r>
            <w:r w:rsidR="00A77D83">
              <w:t>0</w:t>
            </w:r>
            <w:r>
              <w:t>,000,000</w:t>
            </w:r>
          </w:p>
        </w:tc>
      </w:tr>
    </w:tbl>
    <w:p w14:paraId="2903C4AA" w14:textId="681B733A" w:rsidR="000A2D5A" w:rsidRDefault="000A2D5A" w:rsidP="000A2D5A">
      <w:pPr>
        <w:pStyle w:val="Comments"/>
      </w:pP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Fax information field"/>
      </w:tblPr>
      <w:tblGrid>
        <w:gridCol w:w="5670"/>
        <w:gridCol w:w="3085"/>
      </w:tblGrid>
      <w:tr w:rsidR="000A2D5A" w14:paraId="65C6C812" w14:textId="77777777" w:rsidTr="00D17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tblHeader/>
        </w:trPr>
        <w:tc>
          <w:tcPr>
            <w:tcW w:w="5670" w:type="dxa"/>
            <w:vAlign w:val="center"/>
          </w:tcPr>
          <w:p w14:paraId="7811EE57" w14:textId="6F15D845" w:rsidR="000A2D5A" w:rsidRPr="000A2D5A" w:rsidRDefault="000A2D5A" w:rsidP="00D17F99">
            <w:r>
              <w:t>Thu nhập thực nhận</w:t>
            </w:r>
            <w:r w:rsidR="00D17F99">
              <w:t xml:space="preserve"> </w:t>
            </w:r>
            <w:r>
              <w:t>(1)</w:t>
            </w:r>
            <w:r w:rsidRPr="000A2D5A">
              <w:t xml:space="preserve"> </w:t>
            </w:r>
          </w:p>
        </w:tc>
        <w:tc>
          <w:tcPr>
            <w:tcW w:w="3085" w:type="dxa"/>
            <w:vAlign w:val="center"/>
          </w:tcPr>
          <w:p w14:paraId="62F17FF5" w14:textId="53EED0E1" w:rsidR="000A2D5A" w:rsidRDefault="00D17F99" w:rsidP="00D17F99">
            <w:pPr>
              <w:jc w:val="right"/>
            </w:pPr>
            <w:r>
              <w:t>2</w:t>
            </w:r>
            <w:r w:rsidR="00A77D83">
              <w:t>0</w:t>
            </w:r>
            <w:r>
              <w:t>,000.000</w:t>
            </w:r>
          </w:p>
        </w:tc>
      </w:tr>
      <w:tr w:rsidR="000A2D5A" w14:paraId="65141590" w14:textId="77777777" w:rsidTr="00D17F99">
        <w:trPr>
          <w:trHeight w:val="375"/>
        </w:trPr>
        <w:tc>
          <w:tcPr>
            <w:tcW w:w="5670" w:type="dxa"/>
            <w:vAlign w:val="center"/>
          </w:tcPr>
          <w:p w14:paraId="15F6543A" w14:textId="0FB13908" w:rsidR="000A2D5A" w:rsidRPr="000A2D5A" w:rsidRDefault="00D17F99" w:rsidP="00D17F99">
            <w:r>
              <w:t>BHXH (8%)</w:t>
            </w:r>
          </w:p>
        </w:tc>
        <w:tc>
          <w:tcPr>
            <w:tcW w:w="3085" w:type="dxa"/>
            <w:vAlign w:val="center"/>
          </w:tcPr>
          <w:p w14:paraId="2609E7F3" w14:textId="543B1BD2" w:rsidR="000A2D5A" w:rsidRDefault="00D17F99" w:rsidP="00D17F99">
            <w:pPr>
              <w:jc w:val="right"/>
            </w:pPr>
            <w:r>
              <w:t>1,</w:t>
            </w:r>
            <w:r w:rsidR="00A77D83">
              <w:t>60</w:t>
            </w:r>
            <w:r>
              <w:t>0,000</w:t>
            </w:r>
          </w:p>
        </w:tc>
      </w:tr>
      <w:tr w:rsidR="000A2D5A" w14:paraId="6D74C20A" w14:textId="77777777" w:rsidTr="00D17F99">
        <w:trPr>
          <w:trHeight w:val="358"/>
        </w:trPr>
        <w:tc>
          <w:tcPr>
            <w:tcW w:w="5670" w:type="dxa"/>
            <w:vAlign w:val="center"/>
          </w:tcPr>
          <w:p w14:paraId="4E8C2FAB" w14:textId="5899631C" w:rsidR="000A2D5A" w:rsidRPr="000A2D5A" w:rsidRDefault="00D17F99" w:rsidP="00D17F99">
            <w:r>
              <w:t>BHYT (1.5%)</w:t>
            </w:r>
          </w:p>
        </w:tc>
        <w:tc>
          <w:tcPr>
            <w:tcW w:w="3085" w:type="dxa"/>
            <w:vAlign w:val="center"/>
          </w:tcPr>
          <w:p w14:paraId="730DA4B6" w14:textId="4F5FC009" w:rsidR="000A2D5A" w:rsidRDefault="00622446" w:rsidP="00D17F99">
            <w:pPr>
              <w:jc w:val="right"/>
            </w:pPr>
            <w:r>
              <w:t>300</w:t>
            </w:r>
            <w:r w:rsidR="00D17F99">
              <w:t>,000</w:t>
            </w:r>
          </w:p>
        </w:tc>
      </w:tr>
      <w:tr w:rsidR="000A2D5A" w14:paraId="4F4F5744" w14:textId="77777777" w:rsidTr="00D17F99">
        <w:trPr>
          <w:trHeight w:val="358"/>
        </w:trPr>
        <w:tc>
          <w:tcPr>
            <w:tcW w:w="5670" w:type="dxa"/>
            <w:vAlign w:val="center"/>
          </w:tcPr>
          <w:p w14:paraId="3344F770" w14:textId="686B1278" w:rsidR="000A2D5A" w:rsidRPr="000A2D5A" w:rsidRDefault="00D17F99" w:rsidP="00D17F99">
            <w:r>
              <w:t>BHTN (1%)</w:t>
            </w:r>
          </w:p>
        </w:tc>
        <w:tc>
          <w:tcPr>
            <w:tcW w:w="3085" w:type="dxa"/>
            <w:vAlign w:val="center"/>
          </w:tcPr>
          <w:p w14:paraId="77D55CA0" w14:textId="4FB8F3D3" w:rsidR="000A2D5A" w:rsidRPr="000A2D5A" w:rsidRDefault="00D17F99" w:rsidP="00D17F99">
            <w:pPr>
              <w:jc w:val="right"/>
            </w:pPr>
            <w:r>
              <w:t>2</w:t>
            </w:r>
            <w:r w:rsidR="00622446">
              <w:t>0</w:t>
            </w:r>
            <w:r>
              <w:t>0,000</w:t>
            </w:r>
          </w:p>
        </w:tc>
      </w:tr>
      <w:tr w:rsidR="00D17F99" w14:paraId="2FA087E6" w14:textId="77777777" w:rsidTr="00D17F99">
        <w:trPr>
          <w:trHeight w:val="358"/>
        </w:trPr>
        <w:tc>
          <w:tcPr>
            <w:tcW w:w="5670" w:type="dxa"/>
            <w:vAlign w:val="center"/>
          </w:tcPr>
          <w:p w14:paraId="25EEFDEF" w14:textId="72B04361" w:rsidR="00D17F99" w:rsidRDefault="00D17F99" w:rsidP="00D17F99">
            <w:r>
              <w:t>Bảo hiểm công ty nộp thay (2)</w:t>
            </w:r>
          </w:p>
        </w:tc>
        <w:tc>
          <w:tcPr>
            <w:tcW w:w="3085" w:type="dxa"/>
            <w:vAlign w:val="center"/>
          </w:tcPr>
          <w:p w14:paraId="5C908739" w14:textId="75F3D5F8" w:rsidR="00D17F99" w:rsidRDefault="00D17F99" w:rsidP="00D17F99">
            <w:pPr>
              <w:jc w:val="right"/>
            </w:pPr>
            <w:r>
              <w:t>2</w:t>
            </w:r>
            <w:r w:rsidR="00622446">
              <w:t>,100</w:t>
            </w:r>
            <w:r>
              <w:t>,000</w:t>
            </w:r>
          </w:p>
        </w:tc>
      </w:tr>
      <w:tr w:rsidR="00D17F99" w14:paraId="40413BC2" w14:textId="77777777" w:rsidTr="00D17F99">
        <w:trPr>
          <w:trHeight w:val="358"/>
        </w:trPr>
        <w:tc>
          <w:tcPr>
            <w:tcW w:w="5670" w:type="dxa"/>
            <w:vAlign w:val="center"/>
          </w:tcPr>
          <w:p w14:paraId="5727735B" w14:textId="68AF6B91" w:rsidR="00D17F99" w:rsidRDefault="00D17F99" w:rsidP="00D17F99">
            <w:r>
              <w:t>Giảm trừ bản thân (3)</w:t>
            </w:r>
          </w:p>
        </w:tc>
        <w:tc>
          <w:tcPr>
            <w:tcW w:w="3085" w:type="dxa"/>
            <w:vAlign w:val="center"/>
          </w:tcPr>
          <w:p w14:paraId="1F815908" w14:textId="0DDDA863" w:rsidR="00D17F99" w:rsidRDefault="00D17F99" w:rsidP="00D17F99">
            <w:pPr>
              <w:jc w:val="right"/>
            </w:pPr>
            <w:r>
              <w:t>9,000,000</w:t>
            </w:r>
          </w:p>
        </w:tc>
      </w:tr>
      <w:tr w:rsidR="00D17F99" w14:paraId="4ADF59F9" w14:textId="77777777" w:rsidTr="00D17F99">
        <w:trPr>
          <w:trHeight w:val="358"/>
        </w:trPr>
        <w:tc>
          <w:tcPr>
            <w:tcW w:w="5670" w:type="dxa"/>
            <w:vAlign w:val="center"/>
          </w:tcPr>
          <w:p w14:paraId="66E260C4" w14:textId="6B1BDA48" w:rsidR="00D17F99" w:rsidRDefault="00D17F99" w:rsidP="00D17F99">
            <w:r>
              <w:t>Thu nhập tính thuế (4 = 1+2-3)</w:t>
            </w:r>
          </w:p>
        </w:tc>
        <w:tc>
          <w:tcPr>
            <w:tcW w:w="3085" w:type="dxa"/>
            <w:vAlign w:val="center"/>
          </w:tcPr>
          <w:p w14:paraId="15A7366B" w14:textId="583ED31B" w:rsidR="00D17F99" w:rsidRDefault="00622446" w:rsidP="00D17F99">
            <w:pPr>
              <w:jc w:val="right"/>
            </w:pPr>
            <w:r>
              <w:t>13,100</w:t>
            </w:r>
            <w:r w:rsidR="00D17F99">
              <w:t>,000</w:t>
            </w:r>
          </w:p>
        </w:tc>
      </w:tr>
      <w:tr w:rsidR="00D17F99" w14:paraId="56479046" w14:textId="77777777" w:rsidTr="00D17F99">
        <w:trPr>
          <w:trHeight w:val="358"/>
        </w:trPr>
        <w:tc>
          <w:tcPr>
            <w:tcW w:w="5670" w:type="dxa"/>
            <w:vAlign w:val="center"/>
          </w:tcPr>
          <w:p w14:paraId="08592AD6" w14:textId="6E259A27" w:rsidR="00D17F99" w:rsidRDefault="00D17F99" w:rsidP="00D17F99">
            <w:r>
              <w:t>Thuế TNCN phải nộp (5 = 4*10% - 0.75tr)</w:t>
            </w:r>
          </w:p>
        </w:tc>
        <w:tc>
          <w:tcPr>
            <w:tcW w:w="3085" w:type="dxa"/>
            <w:vAlign w:val="center"/>
          </w:tcPr>
          <w:p w14:paraId="5FCCFE60" w14:textId="191905F1" w:rsidR="00D17F99" w:rsidRDefault="00622446" w:rsidP="00D17F99">
            <w:pPr>
              <w:jc w:val="right"/>
            </w:pPr>
            <w:r>
              <w:t>560</w:t>
            </w:r>
            <w:r w:rsidR="00D17F99">
              <w:t>,</w:t>
            </w:r>
            <w:r>
              <w:t>000</w:t>
            </w:r>
          </w:p>
        </w:tc>
      </w:tr>
    </w:tbl>
    <w:p w14:paraId="524BA7F5" w14:textId="2E6718D8" w:rsidR="000A2D5A" w:rsidRDefault="000A2D5A" w:rsidP="00D17F99">
      <w:pPr>
        <w:pStyle w:val="Comments"/>
        <w:ind w:left="0"/>
      </w:pPr>
    </w:p>
    <w:p w14:paraId="4430D482" w14:textId="2055685A" w:rsidR="00A77D83" w:rsidRDefault="00A77D83" w:rsidP="00D17F99">
      <w:pPr>
        <w:pStyle w:val="Comments"/>
        <w:ind w:left="0"/>
      </w:pPr>
    </w:p>
    <w:p w14:paraId="07911878" w14:textId="646469EA" w:rsidR="00A77D83" w:rsidRDefault="00A77D83" w:rsidP="00D17F99">
      <w:pPr>
        <w:pStyle w:val="Comments"/>
        <w:ind w:left="0"/>
      </w:pPr>
    </w:p>
    <w:p w14:paraId="7B402A4B" w14:textId="67A37BDA" w:rsidR="00A77D83" w:rsidRDefault="00A77D83" w:rsidP="00D17F99">
      <w:pPr>
        <w:pStyle w:val="Comments"/>
        <w:ind w:left="0"/>
      </w:pPr>
    </w:p>
    <w:p w14:paraId="27EFB255" w14:textId="319925F8" w:rsidR="00A77D83" w:rsidRDefault="00A77D83" w:rsidP="00D17F99">
      <w:pPr>
        <w:pStyle w:val="Comments"/>
        <w:ind w:left="0"/>
      </w:pP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44" w:type="dxa"/>
        </w:tblCellMar>
        <w:tblLook w:val="0620" w:firstRow="1" w:lastRow="0" w:firstColumn="0" w:lastColumn="0" w:noHBand="1" w:noVBand="1"/>
        <w:tblDescription w:val="Contact information table"/>
      </w:tblPr>
      <w:tblGrid>
        <w:gridCol w:w="8755"/>
      </w:tblGrid>
      <w:tr w:rsidR="00A77D83" w14:paraId="3C734252" w14:textId="77777777" w:rsidTr="0001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3"/>
          <w:tblHeader/>
        </w:trPr>
        <w:tc>
          <w:tcPr>
            <w:tcW w:w="8949" w:type="dxa"/>
          </w:tcPr>
          <w:p w14:paraId="05068A61" w14:textId="77777777" w:rsidR="00A77D83" w:rsidRDefault="00A77D83" w:rsidP="000131E8">
            <w:pPr>
              <w:pStyle w:val="CompanyInfo"/>
            </w:pPr>
            <w:r>
              <w:lastRenderedPageBreak/>
              <w:t>Đơn vị: Công ty cổ phần Đầu Tư &amp; Công Nghệ GHD</w:t>
            </w:r>
          </w:p>
          <w:p w14:paraId="66F766CE" w14:textId="77777777" w:rsidR="00A77D83" w:rsidRDefault="00A77D83" w:rsidP="000131E8">
            <w:pPr>
              <w:pStyle w:val="CompanyInfo"/>
              <w:rPr>
                <w:bCs w:val="0"/>
              </w:rPr>
            </w:pPr>
            <w:r>
              <w:t>Địa chỉ: Tầng 6, Tòa Nhà HL Tower, Ngõ 82, Phố Duy Tân, Q. Cầu Giấy, TP. Hà Nội</w:t>
            </w:r>
          </w:p>
          <w:p w14:paraId="3C2FD630" w14:textId="77777777" w:rsidR="00A77D83" w:rsidRDefault="00A77D83" w:rsidP="000131E8">
            <w:pPr>
              <w:pStyle w:val="CompanyInfo"/>
              <w:rPr>
                <w:bCs w:val="0"/>
              </w:rPr>
            </w:pPr>
            <w:r>
              <w:t>Mã Số Thuế: 0104771487</w:t>
            </w:r>
          </w:p>
          <w:p w14:paraId="1238B1C1" w14:textId="77777777" w:rsidR="00A77D83" w:rsidRPr="000A2D5A" w:rsidRDefault="00A77D83" w:rsidP="000131E8">
            <w:pPr>
              <w:pStyle w:val="CompanyInfo"/>
              <w:rPr>
                <w:bCs w:val="0"/>
                <w:vertAlign w:val="subscript"/>
              </w:rPr>
            </w:pPr>
          </w:p>
          <w:p w14:paraId="2407E313" w14:textId="77777777" w:rsidR="00A77D83" w:rsidRDefault="00A77D83" w:rsidP="000131E8">
            <w:pPr>
              <w:pStyle w:val="CompanyInfo"/>
              <w:rPr>
                <w:bCs w:val="0"/>
              </w:rPr>
            </w:pPr>
          </w:p>
          <w:p w14:paraId="5D9F1EF3" w14:textId="77777777" w:rsidR="00A77D83" w:rsidRDefault="00A77D83" w:rsidP="000131E8">
            <w:pPr>
              <w:pStyle w:val="CompanyInfo"/>
            </w:pPr>
          </w:p>
        </w:tc>
      </w:tr>
    </w:tbl>
    <w:p w14:paraId="2CC408CD" w14:textId="77777777" w:rsidR="00A77D83" w:rsidRPr="003365A7" w:rsidRDefault="00A77D83" w:rsidP="00A77D83">
      <w:pPr>
        <w:pStyle w:val="CompanyInfo"/>
        <w:ind w:firstLine="720"/>
        <w:jc w:val="center"/>
        <w:rPr>
          <w:sz w:val="48"/>
          <w:szCs w:val="48"/>
        </w:rPr>
      </w:pPr>
      <w:r w:rsidRPr="003365A7">
        <w:rPr>
          <w:sz w:val="48"/>
          <w:szCs w:val="48"/>
        </w:rPr>
        <w:t>B</w:t>
      </w:r>
      <w:r w:rsidRPr="003365A7">
        <w:rPr>
          <w:rFonts w:ascii="Calibri" w:hAnsi="Calibri" w:cs="Calibri"/>
          <w:sz w:val="48"/>
          <w:szCs w:val="48"/>
        </w:rPr>
        <w:t>ả</w:t>
      </w:r>
      <w:r w:rsidRPr="003365A7">
        <w:rPr>
          <w:sz w:val="48"/>
          <w:szCs w:val="48"/>
        </w:rPr>
        <w:t xml:space="preserve">ng thanh </w:t>
      </w:r>
      <w:r w:rsidRPr="003365A7">
        <w:rPr>
          <w:sz w:val="44"/>
          <w:szCs w:val="44"/>
        </w:rPr>
        <w:t>toán</w:t>
      </w:r>
      <w:r w:rsidRPr="003365A7">
        <w:rPr>
          <w:sz w:val="48"/>
          <w:szCs w:val="48"/>
        </w:rPr>
        <w:t xml:space="preserve"> ti</w:t>
      </w:r>
      <w:r w:rsidRPr="003365A7">
        <w:rPr>
          <w:rFonts w:ascii="Calibri" w:hAnsi="Calibri" w:cs="Calibri"/>
          <w:sz w:val="48"/>
          <w:szCs w:val="48"/>
        </w:rPr>
        <w:t>ề</w:t>
      </w:r>
      <w:r w:rsidRPr="003365A7">
        <w:rPr>
          <w:sz w:val="48"/>
          <w:szCs w:val="48"/>
        </w:rPr>
        <w:t>n l</w:t>
      </w:r>
      <w:r w:rsidRPr="003365A7">
        <w:rPr>
          <w:rFonts w:ascii="Calibri" w:hAnsi="Calibri" w:cs="Calibri"/>
          <w:sz w:val="48"/>
          <w:szCs w:val="48"/>
        </w:rPr>
        <w:t>ươ</w:t>
      </w:r>
      <w:r w:rsidRPr="003365A7">
        <w:rPr>
          <w:sz w:val="48"/>
          <w:szCs w:val="48"/>
        </w:rPr>
        <w:t>ng</w:t>
      </w:r>
    </w:p>
    <w:p w14:paraId="77925F1C" w14:textId="515E0B6E" w:rsidR="00A77D83" w:rsidRDefault="00A77D83" w:rsidP="00A77D83">
      <w:pPr>
        <w:ind w:firstLine="720"/>
        <w:jc w:val="center"/>
      </w:pPr>
      <w:r>
        <w:t xml:space="preserve">Tháng </w:t>
      </w:r>
      <w:r w:rsidR="00DA6008">
        <w:t>0</w:t>
      </w:r>
      <w:r>
        <w:t>9 Năm 2019</w:t>
      </w:r>
    </w:p>
    <w:p w14:paraId="4557AFAE" w14:textId="77777777" w:rsidR="00A77D83" w:rsidRDefault="00A77D83" w:rsidP="00A77D83">
      <w:pPr>
        <w:jc w:val="center"/>
      </w:pPr>
    </w:p>
    <w:p w14:paraId="4FFB7F73" w14:textId="77777777" w:rsidR="00A77D83" w:rsidRDefault="00A77D83" w:rsidP="00A77D83">
      <w:pPr>
        <w:jc w:val="center"/>
      </w:pPr>
    </w:p>
    <w:p w14:paraId="7E55456D" w14:textId="77777777" w:rsidR="00A77D83" w:rsidRDefault="00A77D83" w:rsidP="00A77D83">
      <w:pPr>
        <w:jc w:val="center"/>
      </w:pPr>
    </w:p>
    <w:p w14:paraId="285560F5" w14:textId="77777777" w:rsidR="00A77D83" w:rsidRPr="000A2D5A" w:rsidRDefault="00A77D83" w:rsidP="00A77D83">
      <w:pPr>
        <w:jc w:val="center"/>
      </w:pP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Fax information field"/>
      </w:tblPr>
      <w:tblGrid>
        <w:gridCol w:w="5670"/>
        <w:gridCol w:w="3085"/>
      </w:tblGrid>
      <w:tr w:rsidR="00A77D83" w14:paraId="1C255FAE" w14:textId="77777777" w:rsidTr="0001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tblHeader/>
        </w:trPr>
        <w:tc>
          <w:tcPr>
            <w:tcW w:w="5670" w:type="dxa"/>
            <w:vAlign w:val="center"/>
          </w:tcPr>
          <w:p w14:paraId="6E75624E" w14:textId="77777777" w:rsidR="00A77D83" w:rsidRPr="000A2D5A" w:rsidRDefault="00A77D83" w:rsidP="000131E8">
            <w:pPr>
              <w:rPr>
                <w:b/>
                <w:bCs w:val="0"/>
              </w:rPr>
            </w:pPr>
            <w:r w:rsidRPr="000A2D5A">
              <w:rPr>
                <w:b/>
                <w:bCs w:val="0"/>
              </w:rPr>
              <w:t xml:space="preserve">Họ và Tên: </w:t>
            </w:r>
          </w:p>
        </w:tc>
        <w:tc>
          <w:tcPr>
            <w:tcW w:w="3085" w:type="dxa"/>
            <w:vAlign w:val="center"/>
          </w:tcPr>
          <w:p w14:paraId="2849393B" w14:textId="77777777" w:rsidR="00A77D83" w:rsidRDefault="00A77D83" w:rsidP="000131E8">
            <w:r>
              <w:t>Nguyễn Đăng Sơn</w:t>
            </w:r>
          </w:p>
        </w:tc>
      </w:tr>
      <w:tr w:rsidR="00A77D83" w14:paraId="0C455921" w14:textId="77777777" w:rsidTr="000131E8">
        <w:trPr>
          <w:trHeight w:val="375"/>
        </w:trPr>
        <w:tc>
          <w:tcPr>
            <w:tcW w:w="5670" w:type="dxa"/>
            <w:vAlign w:val="center"/>
          </w:tcPr>
          <w:p w14:paraId="60D4687B" w14:textId="77777777" w:rsidR="00A77D83" w:rsidRPr="000A2D5A" w:rsidRDefault="00A77D83" w:rsidP="000131E8">
            <w:pPr>
              <w:rPr>
                <w:b/>
              </w:rPr>
            </w:pPr>
            <w:r>
              <w:rPr>
                <w:b/>
              </w:rPr>
              <w:t>Chức vụ:</w:t>
            </w:r>
          </w:p>
        </w:tc>
        <w:tc>
          <w:tcPr>
            <w:tcW w:w="3085" w:type="dxa"/>
            <w:vAlign w:val="center"/>
          </w:tcPr>
          <w:p w14:paraId="4FB92175" w14:textId="77777777" w:rsidR="00A77D83" w:rsidRDefault="00A77D83" w:rsidP="000131E8">
            <w:r>
              <w:t>Nhân viên</w:t>
            </w:r>
          </w:p>
        </w:tc>
      </w:tr>
      <w:tr w:rsidR="00A77D83" w14:paraId="69CED77D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5B78EF60" w14:textId="77777777" w:rsidR="00A77D83" w:rsidRPr="000A2D5A" w:rsidRDefault="00A77D83" w:rsidP="000131E8">
            <w:pPr>
              <w:rPr>
                <w:b/>
              </w:rPr>
            </w:pPr>
            <w:r>
              <w:rPr>
                <w:b/>
              </w:rPr>
              <w:t>Ngày công thực tế:</w:t>
            </w:r>
          </w:p>
        </w:tc>
        <w:tc>
          <w:tcPr>
            <w:tcW w:w="3085" w:type="dxa"/>
            <w:vAlign w:val="center"/>
          </w:tcPr>
          <w:p w14:paraId="49840C0B" w14:textId="709A99AD" w:rsidR="00A77D83" w:rsidRDefault="001577A4" w:rsidP="000131E8">
            <w:r>
              <w:t>21</w:t>
            </w:r>
          </w:p>
        </w:tc>
      </w:tr>
      <w:tr w:rsidR="00A77D83" w14:paraId="7D0E8B04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3F2DB9EA" w14:textId="77777777" w:rsidR="00A77D83" w:rsidRPr="000A2D5A" w:rsidRDefault="00A77D83" w:rsidP="000131E8">
            <w:pPr>
              <w:rPr>
                <w:b/>
              </w:rPr>
            </w:pPr>
            <w:r>
              <w:rPr>
                <w:b/>
              </w:rPr>
              <w:t>Lương theo ngày công:</w:t>
            </w:r>
          </w:p>
        </w:tc>
        <w:tc>
          <w:tcPr>
            <w:tcW w:w="3085" w:type="dxa"/>
            <w:vAlign w:val="center"/>
          </w:tcPr>
          <w:p w14:paraId="5842283D" w14:textId="77777777" w:rsidR="00A77D83" w:rsidRPr="000A2D5A" w:rsidRDefault="00A77D83" w:rsidP="000131E8">
            <w:pPr>
              <w:jc w:val="right"/>
            </w:pPr>
            <w:r>
              <w:t>23,000,000</w:t>
            </w:r>
          </w:p>
        </w:tc>
      </w:tr>
      <w:tr w:rsidR="00A77D83" w14:paraId="6F21B70E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31F81702" w14:textId="77777777" w:rsidR="00A77D83" w:rsidRDefault="00A77D83" w:rsidP="000131E8">
            <w:pPr>
              <w:rPr>
                <w:b/>
              </w:rPr>
            </w:pPr>
            <w:r>
              <w:rPr>
                <w:b/>
              </w:rPr>
              <w:t>Lương cơ bản đóng bảo hiểm:</w:t>
            </w:r>
          </w:p>
        </w:tc>
        <w:tc>
          <w:tcPr>
            <w:tcW w:w="3085" w:type="dxa"/>
            <w:vAlign w:val="center"/>
          </w:tcPr>
          <w:p w14:paraId="159779A0" w14:textId="77777777" w:rsidR="00A77D83" w:rsidRDefault="00A77D83" w:rsidP="000131E8">
            <w:pPr>
              <w:jc w:val="right"/>
            </w:pPr>
            <w:r>
              <w:t>23,000,000</w:t>
            </w:r>
          </w:p>
        </w:tc>
      </w:tr>
    </w:tbl>
    <w:p w14:paraId="7B787C4F" w14:textId="77777777" w:rsidR="00A77D83" w:rsidRDefault="00A77D83" w:rsidP="00A77D83">
      <w:pPr>
        <w:pStyle w:val="Comments"/>
      </w:pP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Fax information field"/>
      </w:tblPr>
      <w:tblGrid>
        <w:gridCol w:w="5670"/>
        <w:gridCol w:w="3085"/>
      </w:tblGrid>
      <w:tr w:rsidR="00A77D83" w14:paraId="7344F9EB" w14:textId="77777777" w:rsidTr="0001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tblHeader/>
        </w:trPr>
        <w:tc>
          <w:tcPr>
            <w:tcW w:w="5670" w:type="dxa"/>
            <w:vAlign w:val="center"/>
          </w:tcPr>
          <w:p w14:paraId="5845D603" w14:textId="77777777" w:rsidR="00A77D83" w:rsidRPr="000A2D5A" w:rsidRDefault="00A77D83" w:rsidP="000131E8">
            <w:r>
              <w:t>Thu nhập thực nhận (1)</w:t>
            </w:r>
            <w:r w:rsidRPr="000A2D5A">
              <w:t xml:space="preserve"> </w:t>
            </w:r>
          </w:p>
        </w:tc>
        <w:tc>
          <w:tcPr>
            <w:tcW w:w="3085" w:type="dxa"/>
            <w:vAlign w:val="center"/>
          </w:tcPr>
          <w:p w14:paraId="0A301FEA" w14:textId="77777777" w:rsidR="00A77D83" w:rsidRDefault="00A77D83" w:rsidP="000131E8">
            <w:pPr>
              <w:jc w:val="right"/>
            </w:pPr>
            <w:r>
              <w:t>23,000.000</w:t>
            </w:r>
          </w:p>
        </w:tc>
      </w:tr>
      <w:tr w:rsidR="00A77D83" w14:paraId="2AA16C32" w14:textId="77777777" w:rsidTr="000131E8">
        <w:trPr>
          <w:trHeight w:val="375"/>
        </w:trPr>
        <w:tc>
          <w:tcPr>
            <w:tcW w:w="5670" w:type="dxa"/>
            <w:vAlign w:val="center"/>
          </w:tcPr>
          <w:p w14:paraId="3834A921" w14:textId="77777777" w:rsidR="00A77D83" w:rsidRPr="000A2D5A" w:rsidRDefault="00A77D83" w:rsidP="000131E8">
            <w:r>
              <w:t>BHXH (8%)</w:t>
            </w:r>
          </w:p>
        </w:tc>
        <w:tc>
          <w:tcPr>
            <w:tcW w:w="3085" w:type="dxa"/>
            <w:vAlign w:val="center"/>
          </w:tcPr>
          <w:p w14:paraId="57491B19" w14:textId="77777777" w:rsidR="00A77D83" w:rsidRDefault="00A77D83" w:rsidP="000131E8">
            <w:pPr>
              <w:jc w:val="right"/>
            </w:pPr>
            <w:r>
              <w:t>1,840,000</w:t>
            </w:r>
          </w:p>
        </w:tc>
      </w:tr>
      <w:tr w:rsidR="00A77D83" w14:paraId="38067EC5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0DC0730A" w14:textId="77777777" w:rsidR="00A77D83" w:rsidRPr="000A2D5A" w:rsidRDefault="00A77D83" w:rsidP="000131E8">
            <w:r>
              <w:t>BHYT (1.5%)</w:t>
            </w:r>
          </w:p>
        </w:tc>
        <w:tc>
          <w:tcPr>
            <w:tcW w:w="3085" w:type="dxa"/>
            <w:vAlign w:val="center"/>
          </w:tcPr>
          <w:p w14:paraId="2B09F4F1" w14:textId="77777777" w:rsidR="00A77D83" w:rsidRDefault="00A77D83" w:rsidP="000131E8">
            <w:pPr>
              <w:jc w:val="right"/>
            </w:pPr>
            <w:r>
              <w:t>345,000</w:t>
            </w:r>
          </w:p>
        </w:tc>
      </w:tr>
      <w:tr w:rsidR="00A77D83" w14:paraId="6F40B72B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6C3A0E66" w14:textId="77777777" w:rsidR="00A77D83" w:rsidRPr="000A2D5A" w:rsidRDefault="00A77D83" w:rsidP="000131E8">
            <w:r>
              <w:t>BHTN (1%)</w:t>
            </w:r>
          </w:p>
        </w:tc>
        <w:tc>
          <w:tcPr>
            <w:tcW w:w="3085" w:type="dxa"/>
            <w:vAlign w:val="center"/>
          </w:tcPr>
          <w:p w14:paraId="0A476029" w14:textId="77777777" w:rsidR="00A77D83" w:rsidRPr="000A2D5A" w:rsidRDefault="00A77D83" w:rsidP="000131E8">
            <w:pPr>
              <w:jc w:val="right"/>
            </w:pPr>
            <w:r>
              <w:t>230,000</w:t>
            </w:r>
          </w:p>
        </w:tc>
      </w:tr>
      <w:tr w:rsidR="00A77D83" w14:paraId="4808C9F4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20BFE841" w14:textId="77777777" w:rsidR="00A77D83" w:rsidRDefault="00A77D83" w:rsidP="000131E8">
            <w:r>
              <w:t>Bảo hiểm công ty nộp thay (2)</w:t>
            </w:r>
          </w:p>
        </w:tc>
        <w:tc>
          <w:tcPr>
            <w:tcW w:w="3085" w:type="dxa"/>
            <w:vAlign w:val="center"/>
          </w:tcPr>
          <w:p w14:paraId="7D3DD45C" w14:textId="2664786B" w:rsidR="00A77D83" w:rsidRDefault="00A77D83" w:rsidP="000131E8">
            <w:pPr>
              <w:jc w:val="right"/>
            </w:pPr>
            <w:r>
              <w:t>2,415,00</w:t>
            </w:r>
          </w:p>
        </w:tc>
      </w:tr>
      <w:tr w:rsidR="00A77D83" w14:paraId="54CFB992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14386B49" w14:textId="77777777" w:rsidR="00A77D83" w:rsidRDefault="00A77D83" w:rsidP="000131E8">
            <w:r>
              <w:t>Giảm trừ bản thân (3)</w:t>
            </w:r>
          </w:p>
        </w:tc>
        <w:tc>
          <w:tcPr>
            <w:tcW w:w="3085" w:type="dxa"/>
            <w:vAlign w:val="center"/>
          </w:tcPr>
          <w:p w14:paraId="53789A99" w14:textId="77777777" w:rsidR="00A77D83" w:rsidRDefault="00A77D83" w:rsidP="000131E8">
            <w:pPr>
              <w:jc w:val="right"/>
            </w:pPr>
            <w:r>
              <w:t>9,000,000</w:t>
            </w:r>
          </w:p>
        </w:tc>
      </w:tr>
      <w:tr w:rsidR="00A77D83" w14:paraId="31B4DB1E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400EF5A6" w14:textId="77777777" w:rsidR="00A77D83" w:rsidRDefault="00A77D83" w:rsidP="000131E8">
            <w:r>
              <w:t>Thu nhập tính thuế (4 = 1+2-3)</w:t>
            </w:r>
          </w:p>
        </w:tc>
        <w:tc>
          <w:tcPr>
            <w:tcW w:w="3085" w:type="dxa"/>
            <w:vAlign w:val="center"/>
          </w:tcPr>
          <w:p w14:paraId="18F2B274" w14:textId="77777777" w:rsidR="00A77D83" w:rsidRDefault="00A77D83" w:rsidP="000131E8">
            <w:pPr>
              <w:jc w:val="right"/>
            </w:pPr>
            <w:r>
              <w:t>16,415,000</w:t>
            </w:r>
          </w:p>
        </w:tc>
      </w:tr>
      <w:tr w:rsidR="00A77D83" w14:paraId="1609641B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0246D29D" w14:textId="77777777" w:rsidR="00A77D83" w:rsidRDefault="00A77D83" w:rsidP="000131E8">
            <w:r>
              <w:t>Thuế TNCN phải nộp (5 = 4*10% - 0.75tr)</w:t>
            </w:r>
          </w:p>
        </w:tc>
        <w:tc>
          <w:tcPr>
            <w:tcW w:w="3085" w:type="dxa"/>
            <w:vAlign w:val="center"/>
          </w:tcPr>
          <w:p w14:paraId="720A73CD" w14:textId="77777777" w:rsidR="00A77D83" w:rsidRDefault="00A77D83" w:rsidP="000131E8">
            <w:pPr>
              <w:jc w:val="right"/>
            </w:pPr>
            <w:r>
              <w:t>891,500</w:t>
            </w:r>
          </w:p>
        </w:tc>
      </w:tr>
    </w:tbl>
    <w:p w14:paraId="0152281E" w14:textId="77777777" w:rsidR="00A77D83" w:rsidRDefault="00A77D83" w:rsidP="00A77D83">
      <w:pPr>
        <w:pStyle w:val="Comments"/>
        <w:ind w:left="0"/>
      </w:pPr>
    </w:p>
    <w:p w14:paraId="5B5272AF" w14:textId="47D9C53D" w:rsidR="00A77D83" w:rsidRDefault="00A77D83" w:rsidP="00D17F99">
      <w:pPr>
        <w:pStyle w:val="Comments"/>
        <w:ind w:left="0"/>
      </w:pPr>
    </w:p>
    <w:p w14:paraId="087093CD" w14:textId="61E2C7DB" w:rsidR="00A77D83" w:rsidRDefault="00A77D83" w:rsidP="00D17F99">
      <w:pPr>
        <w:pStyle w:val="Comments"/>
        <w:ind w:left="0"/>
      </w:pPr>
    </w:p>
    <w:p w14:paraId="541A1917" w14:textId="08415CDA" w:rsidR="00A77D83" w:rsidRDefault="00A77D83" w:rsidP="00D17F99">
      <w:pPr>
        <w:pStyle w:val="Comments"/>
        <w:ind w:left="0"/>
      </w:pPr>
    </w:p>
    <w:p w14:paraId="4E93D456" w14:textId="1845C97A" w:rsidR="00A77D83" w:rsidRDefault="00A77D83" w:rsidP="00D17F99">
      <w:pPr>
        <w:pStyle w:val="Comments"/>
        <w:ind w:left="0"/>
      </w:pP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44" w:type="dxa"/>
        </w:tblCellMar>
        <w:tblLook w:val="0620" w:firstRow="1" w:lastRow="0" w:firstColumn="0" w:lastColumn="0" w:noHBand="1" w:noVBand="1"/>
        <w:tblDescription w:val="Contact information table"/>
      </w:tblPr>
      <w:tblGrid>
        <w:gridCol w:w="8755"/>
      </w:tblGrid>
      <w:tr w:rsidR="00A77D83" w14:paraId="60C473FD" w14:textId="77777777" w:rsidTr="0001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3"/>
          <w:tblHeader/>
        </w:trPr>
        <w:tc>
          <w:tcPr>
            <w:tcW w:w="8949" w:type="dxa"/>
          </w:tcPr>
          <w:p w14:paraId="1A9EFB1E" w14:textId="77777777" w:rsidR="00A77D83" w:rsidRDefault="00A77D83" w:rsidP="000131E8">
            <w:pPr>
              <w:pStyle w:val="CompanyInfo"/>
            </w:pPr>
            <w:r>
              <w:lastRenderedPageBreak/>
              <w:t>Đơn vị: Công ty cổ phần Đầu Tư &amp; Công Nghệ GHD</w:t>
            </w:r>
          </w:p>
          <w:p w14:paraId="60147FB8" w14:textId="77777777" w:rsidR="00A77D83" w:rsidRDefault="00A77D83" w:rsidP="000131E8">
            <w:pPr>
              <w:pStyle w:val="CompanyInfo"/>
              <w:rPr>
                <w:bCs w:val="0"/>
              </w:rPr>
            </w:pPr>
            <w:r>
              <w:t>Địa chỉ: Tầng 6, Tòa Nhà HL Tower, Ngõ 82, Phố Duy Tân, Q. Cầu Giấy, TP. Hà Nội</w:t>
            </w:r>
          </w:p>
          <w:p w14:paraId="0D749D2C" w14:textId="77777777" w:rsidR="00A77D83" w:rsidRDefault="00A77D83" w:rsidP="000131E8">
            <w:pPr>
              <w:pStyle w:val="CompanyInfo"/>
              <w:rPr>
                <w:bCs w:val="0"/>
              </w:rPr>
            </w:pPr>
            <w:r>
              <w:t>Mã Số Thuế: 0104771487</w:t>
            </w:r>
          </w:p>
          <w:p w14:paraId="4DBE66F8" w14:textId="77777777" w:rsidR="00A77D83" w:rsidRPr="000A2D5A" w:rsidRDefault="00A77D83" w:rsidP="000131E8">
            <w:pPr>
              <w:pStyle w:val="CompanyInfo"/>
              <w:rPr>
                <w:bCs w:val="0"/>
                <w:vertAlign w:val="subscript"/>
              </w:rPr>
            </w:pPr>
          </w:p>
          <w:p w14:paraId="1C810499" w14:textId="77777777" w:rsidR="00A77D83" w:rsidRDefault="00A77D83" w:rsidP="000131E8">
            <w:pPr>
              <w:pStyle w:val="CompanyInfo"/>
              <w:rPr>
                <w:bCs w:val="0"/>
              </w:rPr>
            </w:pPr>
          </w:p>
          <w:p w14:paraId="1C9A2685" w14:textId="77777777" w:rsidR="00A77D83" w:rsidRDefault="00A77D83" w:rsidP="000131E8">
            <w:pPr>
              <w:pStyle w:val="CompanyInfo"/>
            </w:pPr>
          </w:p>
        </w:tc>
      </w:tr>
    </w:tbl>
    <w:p w14:paraId="6BA2892C" w14:textId="77777777" w:rsidR="00A77D83" w:rsidRPr="003365A7" w:rsidRDefault="00A77D83" w:rsidP="00A77D83">
      <w:pPr>
        <w:pStyle w:val="CompanyInfo"/>
        <w:ind w:firstLine="720"/>
        <w:jc w:val="center"/>
        <w:rPr>
          <w:sz w:val="48"/>
          <w:szCs w:val="48"/>
        </w:rPr>
      </w:pPr>
      <w:r w:rsidRPr="003365A7">
        <w:rPr>
          <w:sz w:val="48"/>
          <w:szCs w:val="48"/>
        </w:rPr>
        <w:t>B</w:t>
      </w:r>
      <w:r w:rsidRPr="003365A7">
        <w:rPr>
          <w:rFonts w:ascii="Calibri" w:hAnsi="Calibri" w:cs="Calibri"/>
          <w:sz w:val="48"/>
          <w:szCs w:val="48"/>
        </w:rPr>
        <w:t>ả</w:t>
      </w:r>
      <w:r w:rsidRPr="003365A7">
        <w:rPr>
          <w:sz w:val="48"/>
          <w:szCs w:val="48"/>
        </w:rPr>
        <w:t xml:space="preserve">ng thanh </w:t>
      </w:r>
      <w:r w:rsidRPr="003365A7">
        <w:rPr>
          <w:sz w:val="44"/>
          <w:szCs w:val="44"/>
        </w:rPr>
        <w:t>toán</w:t>
      </w:r>
      <w:r w:rsidRPr="003365A7">
        <w:rPr>
          <w:sz w:val="48"/>
          <w:szCs w:val="48"/>
        </w:rPr>
        <w:t xml:space="preserve"> ti</w:t>
      </w:r>
      <w:r w:rsidRPr="003365A7">
        <w:rPr>
          <w:rFonts w:ascii="Calibri" w:hAnsi="Calibri" w:cs="Calibri"/>
          <w:sz w:val="48"/>
          <w:szCs w:val="48"/>
        </w:rPr>
        <w:t>ề</w:t>
      </w:r>
      <w:r w:rsidRPr="003365A7">
        <w:rPr>
          <w:sz w:val="48"/>
          <w:szCs w:val="48"/>
        </w:rPr>
        <w:t>n l</w:t>
      </w:r>
      <w:r w:rsidRPr="003365A7">
        <w:rPr>
          <w:rFonts w:ascii="Calibri" w:hAnsi="Calibri" w:cs="Calibri"/>
          <w:sz w:val="48"/>
          <w:szCs w:val="48"/>
        </w:rPr>
        <w:t>ươ</w:t>
      </w:r>
      <w:r w:rsidRPr="003365A7">
        <w:rPr>
          <w:sz w:val="48"/>
          <w:szCs w:val="48"/>
        </w:rPr>
        <w:t>ng</w:t>
      </w:r>
    </w:p>
    <w:p w14:paraId="55755C23" w14:textId="6F3AAF67" w:rsidR="00A77D83" w:rsidRDefault="00A77D83" w:rsidP="00A77D83">
      <w:pPr>
        <w:ind w:firstLine="720"/>
        <w:jc w:val="center"/>
      </w:pPr>
      <w:r>
        <w:t>Tháng 10 Năm 2019</w:t>
      </w:r>
    </w:p>
    <w:p w14:paraId="125C8DFF" w14:textId="77777777" w:rsidR="00A77D83" w:rsidRDefault="00A77D83" w:rsidP="00A77D83">
      <w:pPr>
        <w:jc w:val="center"/>
      </w:pPr>
    </w:p>
    <w:p w14:paraId="03C03CF7" w14:textId="77777777" w:rsidR="00A77D83" w:rsidRDefault="00A77D83" w:rsidP="00A77D83">
      <w:pPr>
        <w:jc w:val="center"/>
      </w:pPr>
    </w:p>
    <w:p w14:paraId="00EF9498" w14:textId="77777777" w:rsidR="00A77D83" w:rsidRDefault="00A77D83" w:rsidP="00A77D83">
      <w:pPr>
        <w:jc w:val="center"/>
      </w:pPr>
    </w:p>
    <w:p w14:paraId="02243BED" w14:textId="77777777" w:rsidR="00A77D83" w:rsidRPr="000A2D5A" w:rsidRDefault="00A77D83" w:rsidP="00A77D83">
      <w:pPr>
        <w:jc w:val="center"/>
      </w:pP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Fax information field"/>
      </w:tblPr>
      <w:tblGrid>
        <w:gridCol w:w="5670"/>
        <w:gridCol w:w="3085"/>
      </w:tblGrid>
      <w:tr w:rsidR="00A77D83" w14:paraId="3E4512C2" w14:textId="77777777" w:rsidTr="0001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tblHeader/>
        </w:trPr>
        <w:tc>
          <w:tcPr>
            <w:tcW w:w="5670" w:type="dxa"/>
            <w:vAlign w:val="center"/>
          </w:tcPr>
          <w:p w14:paraId="431BA91F" w14:textId="77777777" w:rsidR="00A77D83" w:rsidRPr="000A2D5A" w:rsidRDefault="00A77D83" w:rsidP="000131E8">
            <w:pPr>
              <w:rPr>
                <w:b/>
                <w:bCs w:val="0"/>
              </w:rPr>
            </w:pPr>
            <w:r w:rsidRPr="000A2D5A">
              <w:rPr>
                <w:b/>
                <w:bCs w:val="0"/>
              </w:rPr>
              <w:t xml:space="preserve">Họ và Tên: </w:t>
            </w:r>
          </w:p>
        </w:tc>
        <w:tc>
          <w:tcPr>
            <w:tcW w:w="3085" w:type="dxa"/>
            <w:vAlign w:val="center"/>
          </w:tcPr>
          <w:p w14:paraId="1733EE2E" w14:textId="77777777" w:rsidR="00A77D83" w:rsidRDefault="00A77D83" w:rsidP="000131E8">
            <w:r>
              <w:t>Nguyễn Đăng Sơn</w:t>
            </w:r>
          </w:p>
        </w:tc>
      </w:tr>
      <w:tr w:rsidR="00A77D83" w14:paraId="3B5B1F0F" w14:textId="77777777" w:rsidTr="000131E8">
        <w:trPr>
          <w:trHeight w:val="375"/>
        </w:trPr>
        <w:tc>
          <w:tcPr>
            <w:tcW w:w="5670" w:type="dxa"/>
            <w:vAlign w:val="center"/>
          </w:tcPr>
          <w:p w14:paraId="7AED7138" w14:textId="77777777" w:rsidR="00A77D83" w:rsidRPr="000A2D5A" w:rsidRDefault="00A77D83" w:rsidP="000131E8">
            <w:pPr>
              <w:rPr>
                <w:b/>
              </w:rPr>
            </w:pPr>
            <w:r>
              <w:rPr>
                <w:b/>
              </w:rPr>
              <w:t>Chức vụ:</w:t>
            </w:r>
          </w:p>
        </w:tc>
        <w:tc>
          <w:tcPr>
            <w:tcW w:w="3085" w:type="dxa"/>
            <w:vAlign w:val="center"/>
          </w:tcPr>
          <w:p w14:paraId="021D5BE5" w14:textId="77777777" w:rsidR="00A77D83" w:rsidRDefault="00A77D83" w:rsidP="000131E8">
            <w:r>
              <w:t>Nhân viên</w:t>
            </w:r>
          </w:p>
        </w:tc>
      </w:tr>
      <w:tr w:rsidR="00A77D83" w14:paraId="59054D0E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31C34524" w14:textId="77777777" w:rsidR="00A77D83" w:rsidRPr="000A2D5A" w:rsidRDefault="00A77D83" w:rsidP="000131E8">
            <w:pPr>
              <w:rPr>
                <w:b/>
              </w:rPr>
            </w:pPr>
            <w:r>
              <w:rPr>
                <w:b/>
              </w:rPr>
              <w:t>Ngày công thực tế:</w:t>
            </w:r>
          </w:p>
        </w:tc>
        <w:tc>
          <w:tcPr>
            <w:tcW w:w="3085" w:type="dxa"/>
            <w:vAlign w:val="center"/>
          </w:tcPr>
          <w:p w14:paraId="2B403385" w14:textId="0C627773" w:rsidR="00A77D83" w:rsidRDefault="001577A4" w:rsidP="000131E8">
            <w:r>
              <w:t>23</w:t>
            </w:r>
            <w:bookmarkStart w:id="0" w:name="_GoBack"/>
            <w:bookmarkEnd w:id="0"/>
          </w:p>
        </w:tc>
      </w:tr>
      <w:tr w:rsidR="00A77D83" w14:paraId="7ABE41B3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3B6A06D3" w14:textId="77777777" w:rsidR="00A77D83" w:rsidRPr="000A2D5A" w:rsidRDefault="00A77D83" w:rsidP="000131E8">
            <w:pPr>
              <w:rPr>
                <w:b/>
              </w:rPr>
            </w:pPr>
            <w:r>
              <w:rPr>
                <w:b/>
              </w:rPr>
              <w:t>Lương theo ngày công:</w:t>
            </w:r>
          </w:p>
        </w:tc>
        <w:tc>
          <w:tcPr>
            <w:tcW w:w="3085" w:type="dxa"/>
            <w:vAlign w:val="center"/>
          </w:tcPr>
          <w:p w14:paraId="6D94A657" w14:textId="77777777" w:rsidR="00A77D83" w:rsidRPr="000A2D5A" w:rsidRDefault="00A77D83" w:rsidP="000131E8">
            <w:pPr>
              <w:jc w:val="right"/>
            </w:pPr>
            <w:r>
              <w:t>23,000,000</w:t>
            </w:r>
          </w:p>
        </w:tc>
      </w:tr>
      <w:tr w:rsidR="00A77D83" w14:paraId="372E1EC6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6FEB7805" w14:textId="77777777" w:rsidR="00A77D83" w:rsidRDefault="00A77D83" w:rsidP="000131E8">
            <w:pPr>
              <w:rPr>
                <w:b/>
              </w:rPr>
            </w:pPr>
            <w:r>
              <w:rPr>
                <w:b/>
              </w:rPr>
              <w:t>Lương cơ bản đóng bảo hiểm:</w:t>
            </w:r>
          </w:p>
        </w:tc>
        <w:tc>
          <w:tcPr>
            <w:tcW w:w="3085" w:type="dxa"/>
            <w:vAlign w:val="center"/>
          </w:tcPr>
          <w:p w14:paraId="37684BBB" w14:textId="77777777" w:rsidR="00A77D83" w:rsidRDefault="00A77D83" w:rsidP="000131E8">
            <w:pPr>
              <w:jc w:val="right"/>
            </w:pPr>
            <w:r>
              <w:t>23,000,000</w:t>
            </w:r>
          </w:p>
        </w:tc>
      </w:tr>
    </w:tbl>
    <w:p w14:paraId="7F5F6399" w14:textId="77777777" w:rsidR="00A77D83" w:rsidRDefault="00A77D83" w:rsidP="00A77D83">
      <w:pPr>
        <w:pStyle w:val="Comments"/>
      </w:pP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Fax information field"/>
      </w:tblPr>
      <w:tblGrid>
        <w:gridCol w:w="5670"/>
        <w:gridCol w:w="3085"/>
      </w:tblGrid>
      <w:tr w:rsidR="00A77D83" w14:paraId="071FF839" w14:textId="77777777" w:rsidTr="0001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tblHeader/>
        </w:trPr>
        <w:tc>
          <w:tcPr>
            <w:tcW w:w="5670" w:type="dxa"/>
            <w:vAlign w:val="center"/>
          </w:tcPr>
          <w:p w14:paraId="097CE457" w14:textId="77777777" w:rsidR="00A77D83" w:rsidRPr="000A2D5A" w:rsidRDefault="00A77D83" w:rsidP="000131E8">
            <w:r>
              <w:t>Thu nhập thực nhận (1)</w:t>
            </w:r>
            <w:r w:rsidRPr="000A2D5A">
              <w:t xml:space="preserve"> </w:t>
            </w:r>
          </w:p>
        </w:tc>
        <w:tc>
          <w:tcPr>
            <w:tcW w:w="3085" w:type="dxa"/>
            <w:vAlign w:val="center"/>
          </w:tcPr>
          <w:p w14:paraId="1750858C" w14:textId="77777777" w:rsidR="00A77D83" w:rsidRDefault="00A77D83" w:rsidP="000131E8">
            <w:pPr>
              <w:jc w:val="right"/>
            </w:pPr>
            <w:r>
              <w:t>23,000.000</w:t>
            </w:r>
          </w:p>
        </w:tc>
      </w:tr>
      <w:tr w:rsidR="00A77D83" w14:paraId="3BD8A52B" w14:textId="77777777" w:rsidTr="000131E8">
        <w:trPr>
          <w:trHeight w:val="375"/>
        </w:trPr>
        <w:tc>
          <w:tcPr>
            <w:tcW w:w="5670" w:type="dxa"/>
            <w:vAlign w:val="center"/>
          </w:tcPr>
          <w:p w14:paraId="70824433" w14:textId="77777777" w:rsidR="00A77D83" w:rsidRPr="000A2D5A" w:rsidRDefault="00A77D83" w:rsidP="000131E8">
            <w:r>
              <w:t>BHXH (8%)</w:t>
            </w:r>
          </w:p>
        </w:tc>
        <w:tc>
          <w:tcPr>
            <w:tcW w:w="3085" w:type="dxa"/>
            <w:vAlign w:val="center"/>
          </w:tcPr>
          <w:p w14:paraId="507F39C9" w14:textId="77777777" w:rsidR="00A77D83" w:rsidRDefault="00A77D83" w:rsidP="000131E8">
            <w:pPr>
              <w:jc w:val="right"/>
            </w:pPr>
            <w:r>
              <w:t>1,840,000</w:t>
            </w:r>
          </w:p>
        </w:tc>
      </w:tr>
      <w:tr w:rsidR="00A77D83" w14:paraId="66FC2960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0145319A" w14:textId="77777777" w:rsidR="00A77D83" w:rsidRPr="000A2D5A" w:rsidRDefault="00A77D83" w:rsidP="000131E8">
            <w:r>
              <w:t>BHYT (1.5%)</w:t>
            </w:r>
          </w:p>
        </w:tc>
        <w:tc>
          <w:tcPr>
            <w:tcW w:w="3085" w:type="dxa"/>
            <w:vAlign w:val="center"/>
          </w:tcPr>
          <w:p w14:paraId="568C7F4A" w14:textId="77777777" w:rsidR="00A77D83" w:rsidRDefault="00A77D83" w:rsidP="000131E8">
            <w:pPr>
              <w:jc w:val="right"/>
            </w:pPr>
            <w:r>
              <w:t>345,000</w:t>
            </w:r>
          </w:p>
        </w:tc>
      </w:tr>
      <w:tr w:rsidR="00A77D83" w14:paraId="5738FA29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72CC37F7" w14:textId="77777777" w:rsidR="00A77D83" w:rsidRPr="000A2D5A" w:rsidRDefault="00A77D83" w:rsidP="000131E8">
            <w:r>
              <w:t>BHTN (1%)</w:t>
            </w:r>
          </w:p>
        </w:tc>
        <w:tc>
          <w:tcPr>
            <w:tcW w:w="3085" w:type="dxa"/>
            <w:vAlign w:val="center"/>
          </w:tcPr>
          <w:p w14:paraId="1F8BF4BF" w14:textId="77777777" w:rsidR="00A77D83" w:rsidRPr="000A2D5A" w:rsidRDefault="00A77D83" w:rsidP="000131E8">
            <w:pPr>
              <w:jc w:val="right"/>
            </w:pPr>
            <w:r>
              <w:t>230,000</w:t>
            </w:r>
          </w:p>
        </w:tc>
      </w:tr>
      <w:tr w:rsidR="00A77D83" w14:paraId="706B7ED6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3FE1C844" w14:textId="77777777" w:rsidR="00A77D83" w:rsidRDefault="00A77D83" w:rsidP="000131E8">
            <w:r>
              <w:t>Bảo hiểm công ty nộp thay (2)</w:t>
            </w:r>
          </w:p>
        </w:tc>
        <w:tc>
          <w:tcPr>
            <w:tcW w:w="3085" w:type="dxa"/>
            <w:vAlign w:val="center"/>
          </w:tcPr>
          <w:p w14:paraId="53CCBC95" w14:textId="776C54F1" w:rsidR="00A77D83" w:rsidRDefault="00A77D83" w:rsidP="000131E8">
            <w:pPr>
              <w:jc w:val="right"/>
            </w:pPr>
            <w:r>
              <w:t>2,415,000</w:t>
            </w:r>
          </w:p>
        </w:tc>
      </w:tr>
      <w:tr w:rsidR="00A77D83" w14:paraId="7D5B9A7E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66EDC85B" w14:textId="77777777" w:rsidR="00A77D83" w:rsidRDefault="00A77D83" w:rsidP="000131E8">
            <w:r>
              <w:t>Giảm trừ bản thân (3)</w:t>
            </w:r>
          </w:p>
        </w:tc>
        <w:tc>
          <w:tcPr>
            <w:tcW w:w="3085" w:type="dxa"/>
            <w:vAlign w:val="center"/>
          </w:tcPr>
          <w:p w14:paraId="4B2C4B8F" w14:textId="77777777" w:rsidR="00A77D83" w:rsidRDefault="00A77D83" w:rsidP="000131E8">
            <w:pPr>
              <w:jc w:val="right"/>
            </w:pPr>
            <w:r>
              <w:t>9,000,000</w:t>
            </w:r>
          </w:p>
        </w:tc>
      </w:tr>
      <w:tr w:rsidR="00A77D83" w14:paraId="3E2BF2BE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3E42C30B" w14:textId="77777777" w:rsidR="00A77D83" w:rsidRDefault="00A77D83" w:rsidP="000131E8">
            <w:r>
              <w:t>Thu nhập tính thuế (4 = 1+2-3)</w:t>
            </w:r>
          </w:p>
        </w:tc>
        <w:tc>
          <w:tcPr>
            <w:tcW w:w="3085" w:type="dxa"/>
            <w:vAlign w:val="center"/>
          </w:tcPr>
          <w:p w14:paraId="22414CCC" w14:textId="77777777" w:rsidR="00A77D83" w:rsidRDefault="00A77D83" w:rsidP="000131E8">
            <w:pPr>
              <w:jc w:val="right"/>
            </w:pPr>
            <w:r>
              <w:t>16,415,000</w:t>
            </w:r>
          </w:p>
        </w:tc>
      </w:tr>
      <w:tr w:rsidR="00A77D83" w14:paraId="3F2B91F7" w14:textId="77777777" w:rsidTr="000131E8">
        <w:trPr>
          <w:trHeight w:val="358"/>
        </w:trPr>
        <w:tc>
          <w:tcPr>
            <w:tcW w:w="5670" w:type="dxa"/>
            <w:vAlign w:val="center"/>
          </w:tcPr>
          <w:p w14:paraId="370C4B8D" w14:textId="77777777" w:rsidR="00A77D83" w:rsidRDefault="00A77D83" w:rsidP="000131E8">
            <w:r>
              <w:t>Thuế TNCN phải nộp (5 = 4*10% - 0.75tr)</w:t>
            </w:r>
          </w:p>
        </w:tc>
        <w:tc>
          <w:tcPr>
            <w:tcW w:w="3085" w:type="dxa"/>
            <w:vAlign w:val="center"/>
          </w:tcPr>
          <w:p w14:paraId="6DBB229B" w14:textId="77777777" w:rsidR="00A77D83" w:rsidRDefault="00A77D83" w:rsidP="000131E8">
            <w:pPr>
              <w:jc w:val="right"/>
            </w:pPr>
            <w:r>
              <w:t>891,500</w:t>
            </w:r>
          </w:p>
        </w:tc>
      </w:tr>
    </w:tbl>
    <w:p w14:paraId="058B7BBD" w14:textId="77777777" w:rsidR="00A77D83" w:rsidRDefault="00A77D83" w:rsidP="00A77D83">
      <w:pPr>
        <w:pStyle w:val="Comments"/>
        <w:ind w:left="0"/>
      </w:pPr>
    </w:p>
    <w:p w14:paraId="484F05D1" w14:textId="77777777" w:rsidR="00A77D83" w:rsidRDefault="00A77D83" w:rsidP="00D17F99">
      <w:pPr>
        <w:pStyle w:val="Comments"/>
        <w:ind w:left="0"/>
      </w:pPr>
    </w:p>
    <w:sectPr w:rsidR="00A77D83" w:rsidSect="0027360E">
      <w:footerReference w:type="even" r:id="rId11"/>
      <w:pgSz w:w="12240" w:h="15840" w:code="1"/>
      <w:pgMar w:top="965" w:right="2520" w:bottom="1440" w:left="965" w:header="720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10EB2" w14:textId="77777777" w:rsidR="00F21651" w:rsidRDefault="00F21651">
      <w:r>
        <w:separator/>
      </w:r>
    </w:p>
    <w:p w14:paraId="3ABD8041" w14:textId="77777777" w:rsidR="00F21651" w:rsidRDefault="00F21651"/>
  </w:endnote>
  <w:endnote w:type="continuationSeparator" w:id="0">
    <w:p w14:paraId="54CCBA61" w14:textId="77777777" w:rsidR="00F21651" w:rsidRDefault="00F21651">
      <w:r>
        <w:continuationSeparator/>
      </w:r>
    </w:p>
    <w:p w14:paraId="4D16F5AD" w14:textId="77777777" w:rsidR="00F21651" w:rsidRDefault="00F216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5C47F" w14:textId="77777777" w:rsidR="00E44206" w:rsidRDefault="007F4A6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E44206">
      <w:t>0</w:t>
    </w:r>
    <w:r>
      <w:fldChar w:fldCharType="end"/>
    </w:r>
  </w:p>
  <w:p w14:paraId="09D0093E" w14:textId="77777777" w:rsidR="00E44206" w:rsidRDefault="00E44206"/>
  <w:p w14:paraId="0CFF3F7B" w14:textId="77777777" w:rsidR="007E57B1" w:rsidRDefault="007E5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3A6D4" w14:textId="77777777" w:rsidR="00F21651" w:rsidRDefault="00F21651">
      <w:r>
        <w:separator/>
      </w:r>
    </w:p>
    <w:p w14:paraId="5F040594" w14:textId="77777777" w:rsidR="00F21651" w:rsidRDefault="00F21651"/>
  </w:footnote>
  <w:footnote w:type="continuationSeparator" w:id="0">
    <w:p w14:paraId="7AF0B3BD" w14:textId="77777777" w:rsidR="00F21651" w:rsidRDefault="00F21651">
      <w:r>
        <w:continuationSeparator/>
      </w:r>
    </w:p>
    <w:p w14:paraId="7F2C56C9" w14:textId="77777777" w:rsidR="00F21651" w:rsidRDefault="00F216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E6629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0E01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E22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7440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3650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7AB0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A606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E2D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86CC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32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5A"/>
    <w:rsid w:val="000058B9"/>
    <w:rsid w:val="0001248B"/>
    <w:rsid w:val="00074D3C"/>
    <w:rsid w:val="00083D98"/>
    <w:rsid w:val="000A2D5A"/>
    <w:rsid w:val="00145B76"/>
    <w:rsid w:val="001577A4"/>
    <w:rsid w:val="001E09FD"/>
    <w:rsid w:val="00200E05"/>
    <w:rsid w:val="00201252"/>
    <w:rsid w:val="00251827"/>
    <w:rsid w:val="0027360E"/>
    <w:rsid w:val="00280199"/>
    <w:rsid w:val="00290D8A"/>
    <w:rsid w:val="003365A7"/>
    <w:rsid w:val="00336AF4"/>
    <w:rsid w:val="00357FB3"/>
    <w:rsid w:val="00371BFD"/>
    <w:rsid w:val="003863C8"/>
    <w:rsid w:val="00404D5E"/>
    <w:rsid w:val="00451E1D"/>
    <w:rsid w:val="0045632C"/>
    <w:rsid w:val="005425A6"/>
    <w:rsid w:val="005A101B"/>
    <w:rsid w:val="005E3096"/>
    <w:rsid w:val="0061337A"/>
    <w:rsid w:val="00622446"/>
    <w:rsid w:val="00637B65"/>
    <w:rsid w:val="0065130F"/>
    <w:rsid w:val="00694585"/>
    <w:rsid w:val="006D2B8E"/>
    <w:rsid w:val="0077220D"/>
    <w:rsid w:val="007D4CAF"/>
    <w:rsid w:val="007E57B1"/>
    <w:rsid w:val="007F4A62"/>
    <w:rsid w:val="008107F1"/>
    <w:rsid w:val="0081646C"/>
    <w:rsid w:val="0086064F"/>
    <w:rsid w:val="0088324E"/>
    <w:rsid w:val="00884A30"/>
    <w:rsid w:val="008B2B55"/>
    <w:rsid w:val="008B795A"/>
    <w:rsid w:val="008C58A2"/>
    <w:rsid w:val="00906BD3"/>
    <w:rsid w:val="00911657"/>
    <w:rsid w:val="00922C8C"/>
    <w:rsid w:val="00926038"/>
    <w:rsid w:val="009A5088"/>
    <w:rsid w:val="009B70F3"/>
    <w:rsid w:val="009C6745"/>
    <w:rsid w:val="009D4E0A"/>
    <w:rsid w:val="00A55EE2"/>
    <w:rsid w:val="00A77D83"/>
    <w:rsid w:val="00A82ACA"/>
    <w:rsid w:val="00A83084"/>
    <w:rsid w:val="00B43561"/>
    <w:rsid w:val="00B47C4B"/>
    <w:rsid w:val="00B626D9"/>
    <w:rsid w:val="00B9578D"/>
    <w:rsid w:val="00C148B0"/>
    <w:rsid w:val="00C4066A"/>
    <w:rsid w:val="00C72AEB"/>
    <w:rsid w:val="00C847C4"/>
    <w:rsid w:val="00CB5832"/>
    <w:rsid w:val="00D17F99"/>
    <w:rsid w:val="00D42611"/>
    <w:rsid w:val="00D444A5"/>
    <w:rsid w:val="00D62DCB"/>
    <w:rsid w:val="00D8418D"/>
    <w:rsid w:val="00DA6008"/>
    <w:rsid w:val="00DE5F8F"/>
    <w:rsid w:val="00E44206"/>
    <w:rsid w:val="00E51BD1"/>
    <w:rsid w:val="00E523FD"/>
    <w:rsid w:val="00E740CB"/>
    <w:rsid w:val="00EC2E38"/>
    <w:rsid w:val="00EF3FE9"/>
    <w:rsid w:val="00F2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614BFD"/>
  <w15:docId w15:val="{118D8A4D-DD0A-4F98-8396-94304652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4" w:unhideWhenUsed="1"/>
    <w:lsdException w:name="heading 3" w:semiHidden="1" w:uiPriority="4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101B"/>
  </w:style>
  <w:style w:type="paragraph" w:styleId="Heading1">
    <w:name w:val="heading 1"/>
    <w:basedOn w:val="Normal"/>
    <w:link w:val="Heading1Char"/>
    <w:uiPriority w:val="4"/>
    <w:qFormat/>
    <w:rsid w:val="00D42611"/>
    <w:pPr>
      <w:outlineLvl w:val="0"/>
    </w:pPr>
    <w:rPr>
      <w:rFonts w:asciiTheme="majorHAnsi" w:hAnsiTheme="majorHAnsi"/>
      <w:b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B435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B435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B4356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B4356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B4356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B4356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7"/>
    <w:unhideWhenUsed/>
    <w:qFormat/>
    <w:rsid w:val="00C148B0"/>
    <w:pPr>
      <w:spacing w:after="220" w:line="180" w:lineRule="atLeast"/>
      <w:ind w:left="720"/>
      <w:jc w:val="both"/>
    </w:pPr>
  </w:style>
  <w:style w:type="paragraph" w:customStyle="1" w:styleId="CompanyName">
    <w:name w:val="Company Name"/>
    <w:basedOn w:val="Normal"/>
    <w:uiPriority w:val="2"/>
    <w:unhideWhenUsed/>
    <w:qFormat/>
    <w:rsid w:val="00B626D9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B626D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626D9"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926038"/>
    <w:rPr>
      <w:color w:val="595959" w:themeColor="text1" w:themeTint="A6"/>
    </w:rPr>
  </w:style>
  <w:style w:type="paragraph" w:customStyle="1" w:styleId="CompanyInfo">
    <w:name w:val="Company Info"/>
    <w:basedOn w:val="Normal"/>
    <w:uiPriority w:val="1"/>
    <w:unhideWhenUsed/>
    <w:qFormat/>
    <w:rsid w:val="00EF3FE9"/>
    <w:pPr>
      <w:keepLines/>
      <w:spacing w:line="200" w:lineRule="atLeast"/>
    </w:pPr>
    <w:rPr>
      <w:spacing w:val="-2"/>
    </w:rPr>
  </w:style>
  <w:style w:type="character" w:customStyle="1" w:styleId="Heading1Char">
    <w:name w:val="Heading 1 Char"/>
    <w:basedOn w:val="DefaultParagraphFont"/>
    <w:link w:val="Heading1"/>
    <w:uiPriority w:val="4"/>
    <w:rsid w:val="00D42611"/>
    <w:rPr>
      <w:rFonts w:asciiTheme="majorHAnsi" w:hAnsiTheme="majorHAnsi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E44206"/>
    <w:pPr>
      <w:spacing w:before="400" w:after="120"/>
    </w:pPr>
    <w:rPr>
      <w:rFonts w:asciiTheme="majorHAnsi" w:hAnsiTheme="majorHAnsi"/>
      <w:b/>
      <w:sz w:val="108"/>
    </w:rPr>
  </w:style>
  <w:style w:type="character" w:customStyle="1" w:styleId="BodyTextChar">
    <w:name w:val="Body Text Char"/>
    <w:basedOn w:val="DefaultParagraphFont"/>
    <w:link w:val="BodyText"/>
    <w:uiPriority w:val="7"/>
    <w:rsid w:val="00C148B0"/>
  </w:style>
  <w:style w:type="character" w:customStyle="1" w:styleId="TitleChar">
    <w:name w:val="Title Char"/>
    <w:basedOn w:val="DefaultParagraphFont"/>
    <w:link w:val="Title"/>
    <w:uiPriority w:val="3"/>
    <w:rsid w:val="00E740CB"/>
    <w:rPr>
      <w:rFonts w:asciiTheme="majorHAnsi" w:hAnsiTheme="majorHAnsi"/>
      <w:b/>
      <w:sz w:val="108"/>
    </w:rPr>
  </w:style>
  <w:style w:type="table" w:styleId="TableGrid">
    <w:name w:val="Table Grid"/>
    <w:basedOn w:val="TableNormal"/>
    <w:rsid w:val="00B47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s">
    <w:name w:val="Comments"/>
    <w:basedOn w:val="Normal"/>
    <w:link w:val="CommentsChar"/>
    <w:uiPriority w:val="6"/>
    <w:qFormat/>
    <w:rsid w:val="00D8418D"/>
    <w:pPr>
      <w:spacing w:before="220" w:after="220"/>
      <w:ind w:left="720"/>
      <w:jc w:val="both"/>
    </w:pPr>
  </w:style>
  <w:style w:type="character" w:customStyle="1" w:styleId="CommentsChar">
    <w:name w:val="Comments Char"/>
    <w:basedOn w:val="BodyTextChar"/>
    <w:link w:val="Comments"/>
    <w:uiPriority w:val="6"/>
    <w:rsid w:val="00D8418D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D4CAF"/>
  </w:style>
  <w:style w:type="character" w:customStyle="1" w:styleId="FooterChar">
    <w:name w:val="Footer Char"/>
    <w:basedOn w:val="DefaultParagraphFont"/>
    <w:link w:val="Footer"/>
    <w:uiPriority w:val="99"/>
    <w:rsid w:val="007D4CAF"/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260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260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26038"/>
    <w:rPr>
      <w:rFonts w:asciiTheme="minorHAnsi" w:hAnsiTheme="minorHAns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26038"/>
    <w:rPr>
      <w:b/>
      <w:bCs/>
      <w:caps w:val="0"/>
      <w:smallCaps/>
      <w:color w:val="365F9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B43561"/>
  </w:style>
  <w:style w:type="paragraph" w:styleId="BlockText">
    <w:name w:val="Block Text"/>
    <w:basedOn w:val="Normal"/>
    <w:semiHidden/>
    <w:unhideWhenUsed/>
    <w:rsid w:val="00906BD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B435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43561"/>
  </w:style>
  <w:style w:type="paragraph" w:styleId="BodyText3">
    <w:name w:val="Body Text 3"/>
    <w:basedOn w:val="Normal"/>
    <w:link w:val="BodyText3Char"/>
    <w:semiHidden/>
    <w:unhideWhenUsed/>
    <w:rsid w:val="00B435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43561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B43561"/>
    <w:pPr>
      <w:spacing w:after="0" w:line="240" w:lineRule="auto"/>
      <w:ind w:left="0" w:firstLine="36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43561"/>
  </w:style>
  <w:style w:type="paragraph" w:styleId="BodyTextIndent">
    <w:name w:val="Body Text Indent"/>
    <w:basedOn w:val="Normal"/>
    <w:link w:val="BodyTextIndentChar"/>
    <w:semiHidden/>
    <w:unhideWhenUsed/>
    <w:rsid w:val="00B435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43561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B4356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43561"/>
  </w:style>
  <w:style w:type="paragraph" w:styleId="BodyTextIndent2">
    <w:name w:val="Body Text Indent 2"/>
    <w:basedOn w:val="Normal"/>
    <w:link w:val="BodyTextIndent2Char"/>
    <w:semiHidden/>
    <w:unhideWhenUsed/>
    <w:rsid w:val="00B435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43561"/>
  </w:style>
  <w:style w:type="paragraph" w:styleId="BodyTextIndent3">
    <w:name w:val="Body Text Indent 3"/>
    <w:basedOn w:val="Normal"/>
    <w:link w:val="BodyTextIndent3Char"/>
    <w:semiHidden/>
    <w:unhideWhenUsed/>
    <w:rsid w:val="00B435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43561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43561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B43561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B4356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43561"/>
  </w:style>
  <w:style w:type="table" w:styleId="ColorfulGrid">
    <w:name w:val="Colorful Grid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B43561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4356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4356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4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4356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B43561"/>
  </w:style>
  <w:style w:type="character" w:customStyle="1" w:styleId="DateChar">
    <w:name w:val="Date Char"/>
    <w:basedOn w:val="DefaultParagraphFont"/>
    <w:link w:val="Date"/>
    <w:semiHidden/>
    <w:rsid w:val="00B43561"/>
  </w:style>
  <w:style w:type="paragraph" w:styleId="DocumentMap">
    <w:name w:val="Document Map"/>
    <w:basedOn w:val="Normal"/>
    <w:link w:val="DocumentMapChar"/>
    <w:semiHidden/>
    <w:unhideWhenUsed/>
    <w:rsid w:val="00B43561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4356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B43561"/>
  </w:style>
  <w:style w:type="character" w:customStyle="1" w:styleId="E-mailSignatureChar">
    <w:name w:val="E-mail Signature Char"/>
    <w:basedOn w:val="DefaultParagraphFont"/>
    <w:link w:val="E-mailSignature"/>
    <w:semiHidden/>
    <w:rsid w:val="00B43561"/>
  </w:style>
  <w:style w:type="character" w:styleId="Emphasis">
    <w:name w:val="Emphasis"/>
    <w:basedOn w:val="DefaultParagraphFont"/>
    <w:semiHidden/>
    <w:unhideWhenUsed/>
    <w:qFormat/>
    <w:rsid w:val="00B43561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43561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43561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43561"/>
    <w:rPr>
      <w:szCs w:val="20"/>
    </w:rPr>
  </w:style>
  <w:style w:type="paragraph" w:styleId="EnvelopeAddress">
    <w:name w:val="envelope address"/>
    <w:basedOn w:val="Normal"/>
    <w:semiHidden/>
    <w:unhideWhenUsed/>
    <w:rsid w:val="00B4356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B43561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B4356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B43561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43561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43561"/>
    <w:rPr>
      <w:szCs w:val="20"/>
    </w:rPr>
  </w:style>
  <w:style w:type="table" w:styleId="GridTable1Light">
    <w:name w:val="Grid Table 1 Light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84A3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4"/>
    <w:semiHidden/>
    <w:rsid w:val="005A101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A101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A10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A10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A101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A101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B43561"/>
  </w:style>
  <w:style w:type="paragraph" w:styleId="HTMLAddress">
    <w:name w:val="HTML Address"/>
    <w:basedOn w:val="Normal"/>
    <w:link w:val="HTMLAddressChar"/>
    <w:semiHidden/>
    <w:unhideWhenUsed/>
    <w:rsid w:val="00B4356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43561"/>
    <w:rPr>
      <w:i/>
      <w:iCs/>
    </w:rPr>
  </w:style>
  <w:style w:type="character" w:styleId="HTMLCite">
    <w:name w:val="HTML Cite"/>
    <w:basedOn w:val="DefaultParagraphFont"/>
    <w:semiHidden/>
    <w:unhideWhenUsed/>
    <w:rsid w:val="00B43561"/>
    <w:rPr>
      <w:i/>
      <w:iCs/>
    </w:rPr>
  </w:style>
  <w:style w:type="character" w:styleId="HTMLCode">
    <w:name w:val="HTML Code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B43561"/>
    <w:rPr>
      <w:i/>
      <w:iCs/>
    </w:rPr>
  </w:style>
  <w:style w:type="character" w:styleId="HTMLKeyboard">
    <w:name w:val="HTML Keyboard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4356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43561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B435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B43561"/>
    <w:rPr>
      <w:i/>
      <w:iCs/>
    </w:rPr>
  </w:style>
  <w:style w:type="character" w:styleId="Hyperlink">
    <w:name w:val="Hyperlink"/>
    <w:basedOn w:val="DefaultParagraphFont"/>
    <w:semiHidden/>
    <w:unhideWhenUsed/>
    <w:rsid w:val="00B4356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B43561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B43561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B43561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B43561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B43561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B43561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B43561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B43561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B43561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B4356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4356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B43561"/>
  </w:style>
  <w:style w:type="paragraph" w:styleId="List">
    <w:name w:val="List"/>
    <w:basedOn w:val="Normal"/>
    <w:semiHidden/>
    <w:unhideWhenUsed/>
    <w:rsid w:val="00B4356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4356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4356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4356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4356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B4356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B4356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B4356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B4356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B4356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B4356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B4356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B4356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B4356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B4356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B4356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B4356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B4356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B4356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B435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435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4356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4356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4356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4356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4356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4356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4356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B435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B4356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unhideWhenUsed/>
    <w:rsid w:val="00B435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4356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B43561"/>
  </w:style>
  <w:style w:type="paragraph" w:styleId="NormalWeb">
    <w:name w:val="Normal (Web)"/>
    <w:basedOn w:val="Normal"/>
    <w:semiHidden/>
    <w:unhideWhenUsed/>
    <w:rsid w:val="00B4356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B4356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B43561"/>
  </w:style>
  <w:style w:type="character" w:customStyle="1" w:styleId="NoteHeadingChar">
    <w:name w:val="Note Heading Char"/>
    <w:basedOn w:val="DefaultParagraphFont"/>
    <w:link w:val="NoteHeading"/>
    <w:semiHidden/>
    <w:rsid w:val="00B43561"/>
  </w:style>
  <w:style w:type="character" w:styleId="PageNumber">
    <w:name w:val="page number"/>
    <w:basedOn w:val="DefaultParagraphFont"/>
    <w:semiHidden/>
    <w:unhideWhenUsed/>
    <w:rsid w:val="00B43561"/>
  </w:style>
  <w:style w:type="table" w:styleId="PlainTable1">
    <w:name w:val="Plain Table 1"/>
    <w:basedOn w:val="TableNormal"/>
    <w:uiPriority w:val="41"/>
    <w:rsid w:val="00B435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435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435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435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435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B43561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4356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435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43561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B43561"/>
  </w:style>
  <w:style w:type="character" w:customStyle="1" w:styleId="SalutationChar">
    <w:name w:val="Salutation Char"/>
    <w:basedOn w:val="DefaultParagraphFont"/>
    <w:link w:val="Salutation"/>
    <w:semiHidden/>
    <w:rsid w:val="00B43561"/>
  </w:style>
  <w:style w:type="paragraph" w:styleId="Signature">
    <w:name w:val="Signature"/>
    <w:basedOn w:val="Normal"/>
    <w:link w:val="SignatureChar"/>
    <w:semiHidden/>
    <w:unhideWhenUsed/>
    <w:rsid w:val="00B4356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43561"/>
  </w:style>
  <w:style w:type="character" w:styleId="Strong">
    <w:name w:val="Strong"/>
    <w:basedOn w:val="DefaultParagraphFont"/>
    <w:semiHidden/>
    <w:unhideWhenUsed/>
    <w:qFormat/>
    <w:rsid w:val="00B43561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B4356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B43561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4356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43561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B435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B435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B435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B435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B435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B435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B435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B435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B435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B435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B435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B435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B435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B435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B435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B435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B435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B435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B435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435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B435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B435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B435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B43561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B43561"/>
  </w:style>
  <w:style w:type="table" w:styleId="TableProfessional">
    <w:name w:val="Table Professional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B435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B435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B435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B435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B43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B435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B435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B435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unhideWhenUsed/>
    <w:rsid w:val="00B4356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B4356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B43561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B43561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B43561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B43561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B43561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B43561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B43561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B435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561"/>
    <w:pPr>
      <w:keepNext/>
      <w:keepLines/>
      <w:spacing w:before="24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542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2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Fax%20cover%20sheet%20(Profession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x Cover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484D-BD47-463E-88A3-78F647C621E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2F05F3BE-045C-4DD9-8B5C-C25BBFCD9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F76E56-339A-4B99-A1FF-B87194FAF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796E73-A397-402F-97C1-3AA32442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cover sheet (Professional design).dotx</Template>
  <TotalTime>102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Nguyễn Đăng Sơn</cp:lastModifiedBy>
  <cp:revision>13</cp:revision>
  <cp:lastPrinted>2019-11-29T10:19:00Z</cp:lastPrinted>
  <dcterms:created xsi:type="dcterms:W3CDTF">2019-11-29T06:39:00Z</dcterms:created>
  <dcterms:modified xsi:type="dcterms:W3CDTF">2019-12-02T09:48:00Z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